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FB" w:rsidRDefault="00193861" w:rsidP="0043639C">
      <w:pPr>
        <w:pStyle w:val="Heading2"/>
      </w:pPr>
      <w:r>
        <w:rPr>
          <w:noProof/>
          <w:lang w:eastAsia="en-US"/>
        </w:rPr>
        <w:drawing>
          <wp:anchor distT="0" distB="0" distL="114300" distR="114300" simplePos="0" relativeHeight="251661312" behindDoc="1" locked="1" layoutInCell="1" allowOverlap="1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9550400" cy="716280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alloween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552450</wp:posOffset>
                </wp:positionV>
                <wp:extent cx="4315460" cy="1691640"/>
                <wp:effectExtent l="0" t="0" r="0" b="3810"/>
                <wp:wrapNone/>
                <wp:docPr id="24" name="Text Box 24" descr="Flyer titled Halloween Part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460" cy="169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4FB" w:rsidRPr="0043639C" w:rsidRDefault="0043639C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</w:pPr>
                            <w:r w:rsidRPr="0043639C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  <w:t>Jet Fighter</w:t>
                            </w:r>
                          </w:p>
                          <w:p w:rsidR="0043639C" w:rsidRPr="0043639C" w:rsidRDefault="0043639C" w:rsidP="0043639C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3639C">
                              <w:rPr>
                                <w:color w:val="C45911" w:themeColor="accent2" w:themeShade="BF"/>
                              </w:rPr>
                              <w:t xml:space="preserve">The </w:t>
                            </w:r>
                          </w:p>
                          <w:p w:rsidR="0043639C" w:rsidRPr="0043639C" w:rsidRDefault="0043639C" w:rsidP="0043639C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3639C">
                              <w:rPr>
                                <w:color w:val="C45911" w:themeColor="accent2" w:themeShade="BF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alt="Flyer titled Halloween Party" style="position:absolute;left:0;text-align:left;margin-left:288.6pt;margin-top:43.5pt;width:339.8pt;height:133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" filled="f" stroked="f" strokeweight=".5pt">
                <v:textbox>
                  <w:txbxContent>
                    <w:p w:rsidR="005674FB" w:rsidRPr="0043639C" w:rsidRDefault="0043639C">
                      <w:pPr>
                        <w:pStyle w:val="Heading1"/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</w:pPr>
                      <w:r w:rsidRPr="0043639C"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  <w:t>Jet Fighter</w:t>
                      </w:r>
                    </w:p>
                    <w:p w:rsidR="0043639C" w:rsidRPr="0043639C" w:rsidRDefault="0043639C" w:rsidP="0043639C">
                      <w:pPr>
                        <w:rPr>
                          <w:color w:val="C45911" w:themeColor="accent2" w:themeShade="BF"/>
                        </w:rPr>
                      </w:pPr>
                      <w:r w:rsidRPr="0043639C">
                        <w:rPr>
                          <w:color w:val="C45911" w:themeColor="accent2" w:themeShade="BF"/>
                        </w:rPr>
                        <w:t xml:space="preserve">The </w:t>
                      </w:r>
                    </w:p>
                    <w:p w:rsidR="0043639C" w:rsidRPr="0043639C" w:rsidRDefault="0043639C" w:rsidP="0043639C">
                      <w:pPr>
                        <w:rPr>
                          <w:color w:val="C45911" w:themeColor="accent2" w:themeShade="BF"/>
                        </w:rPr>
                      </w:pPr>
                      <w:r w:rsidRPr="0043639C">
                        <w:rPr>
                          <w:color w:val="C45911" w:themeColor="accent2" w:themeShade="BF"/>
                        </w:rPr>
                        <w:t>Game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43639C" w:rsidRPr="0043639C" w:rsidRDefault="0043639C" w:rsidP="00AA5125">
      <w:pPr>
        <w:rPr>
          <w:color w:val="000000" w:themeColor="text1"/>
          <w:sz w:val="32"/>
          <w:szCs w:val="32"/>
        </w:rPr>
      </w:pPr>
      <w:r w:rsidRPr="0043639C">
        <w:rPr>
          <w:color w:val="000000" w:themeColor="text1"/>
          <w:sz w:val="32"/>
          <w:szCs w:val="32"/>
        </w:rPr>
        <w:t>Fly</w:t>
      </w:r>
    </w:p>
    <w:p w:rsidR="0043639C" w:rsidRPr="0043639C" w:rsidRDefault="0043639C" w:rsidP="00AA5125">
      <w:pPr>
        <w:rPr>
          <w:color w:val="000000" w:themeColor="text1"/>
          <w:sz w:val="32"/>
          <w:szCs w:val="32"/>
        </w:rPr>
      </w:pPr>
      <w:r w:rsidRPr="0043639C">
        <w:rPr>
          <w:color w:val="000000" w:themeColor="text1"/>
          <w:sz w:val="32"/>
          <w:szCs w:val="32"/>
        </w:rPr>
        <w:t>On the edge</w:t>
      </w:r>
    </w:p>
    <w:p w:rsidR="0043639C" w:rsidRPr="0043639C" w:rsidRDefault="0043639C" w:rsidP="00AA5125">
      <w:pPr>
        <w:rPr>
          <w:color w:val="000000" w:themeColor="text1"/>
          <w:sz w:val="32"/>
          <w:szCs w:val="32"/>
        </w:rPr>
      </w:pPr>
    </w:p>
    <w:p w:rsidR="0043639C" w:rsidRDefault="0043639C" w:rsidP="00AA5125">
      <w:pPr>
        <w:rPr>
          <w:color w:val="000000" w:themeColor="text1"/>
          <w:sz w:val="32"/>
          <w:szCs w:val="32"/>
        </w:rPr>
      </w:pPr>
      <w:r w:rsidRPr="0043639C">
        <w:rPr>
          <w:color w:val="000000" w:themeColor="text1"/>
          <w:sz w:val="32"/>
          <w:szCs w:val="32"/>
        </w:rPr>
        <w:t>Fire missiles and cannons to devastate your enemies in this full Phaser Game available for desktop/pc on the web now.</w:t>
      </w:r>
    </w:p>
    <w:p w:rsidR="00A2134D" w:rsidRDefault="00A2134D" w:rsidP="00AA5125"/>
    <w:p w:rsidR="00AA5125" w:rsidRDefault="00AA5125" w:rsidP="00AA5125">
      <w:bookmarkStart w:id="0" w:name="_GoBack"/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2810510</wp:posOffset>
            </wp:positionV>
            <wp:extent cx="3295650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475" y="21390"/>
                <wp:lineTo x="2147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AA5125" w:rsidRDefault="00A2134D" w:rsidP="00AA5125">
      <w:r>
        <w:t>This web base game will keep you up all night with challenging levels, boss encounters, and a score board to show off how good of a pilot you are.  Do you have what it takes to be the best?</w:t>
      </w:r>
    </w:p>
    <w:p w:rsidR="00A2134D" w:rsidRDefault="00A2134D" w:rsidP="0043639C">
      <w:r>
        <w:rPr>
          <w:noProof/>
          <w:lang w:eastAsia="en-US"/>
        </w:rPr>
        <w:drawing>
          <wp:anchor distT="0" distB="0" distL="114300" distR="114300" simplePos="0" relativeHeight="251664384" behindDoc="1" locked="1" layoutInCell="1" allowOverlap="1">
            <wp:simplePos x="0" y="0"/>
            <wp:positionH relativeFrom="page">
              <wp:align>left</wp:align>
            </wp:positionH>
            <wp:positionV relativeFrom="margin">
              <wp:posOffset>2820035</wp:posOffset>
            </wp:positionV>
            <wp:extent cx="2395220" cy="1952625"/>
            <wp:effectExtent l="0" t="0" r="5080" b="9525"/>
            <wp:wrapTight wrapText="bothSides">
              <wp:wrapPolygon edited="0">
                <wp:start x="0" y="0"/>
                <wp:lineTo x="0" y="21495"/>
                <wp:lineTo x="21474" y="21495"/>
                <wp:lineTo x="214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134D">
      <w:footerReference w:type="default" r:id="rId11"/>
      <w:pgSz w:w="12240" w:h="15840"/>
      <w:pgMar w:top="6840" w:right="1627" w:bottom="1440" w:left="40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861" w:rsidRDefault="00193861">
      <w:r>
        <w:separator/>
      </w:r>
    </w:p>
  </w:endnote>
  <w:endnote w:type="continuationSeparator" w:id="0">
    <w:p w:rsidR="00193861" w:rsidRDefault="0019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125" w:rsidRDefault="00AA5125" w:rsidP="00AA5125">
    <w:pPr>
      <w:pStyle w:val="Footer"/>
      <w:jc w:val="right"/>
    </w:pPr>
    <w:r>
      <w:t xml:space="preserve">@copyright Eric Goettl   </w:t>
    </w:r>
    <w:r w:rsidRPr="00AA5125">
      <w:t>http://www.somewhereontheweb.com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861" w:rsidRDefault="00193861">
      <w:r>
        <w:separator/>
      </w:r>
    </w:p>
  </w:footnote>
  <w:footnote w:type="continuationSeparator" w:id="0">
    <w:p w:rsidR="00193861" w:rsidRDefault="00193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9C"/>
    <w:rsid w:val="00193861"/>
    <w:rsid w:val="0043639C"/>
    <w:rsid w:val="005674FB"/>
    <w:rsid w:val="00A2134D"/>
    <w:rsid w:val="00AA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FD58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contextualSpacing/>
      <w:jc w:val="center"/>
    </w:pPr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90"/>
      <w:szCs w:val="90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Heading2">
    <w:name w:val="heading 2"/>
    <w:basedOn w:val="Normal"/>
    <w:link w:val="Heading2Char"/>
    <w:uiPriority w:val="1"/>
    <w:qFormat/>
    <w:pPr>
      <w:keepNext/>
      <w:keepLines/>
      <w:spacing w:before="40" w:after="600"/>
      <w:ind w:left="2347"/>
      <w:jc w:val="left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after="400" w:line="240" w:lineRule="auto"/>
      <w:ind w:left="2340"/>
      <w:jc w:val="left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90"/>
      <w:szCs w:val="90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4363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1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A5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Halloween%20party%20flyer.dotx" TargetMode="External"/></Relationships>
</file>

<file path=word/theme/theme1.xml><?xml version="1.0" encoding="utf-8"?>
<a:theme xmlns:a="http://schemas.openxmlformats.org/drawingml/2006/main" name="Halloween party fly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AE8B1-5CB3-40E9-983E-F2CDB659A2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7CFD1-E696-4FA7-B51B-3C438547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Halloween party flyer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2017-05-17T16:01:00Z</dcterms:created>
  <dcterms:modified xsi:type="dcterms:W3CDTF">2017-05-17T16:27:00Z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TC039919089991</vt:lpwstr>
  </property>
</Properties>
</file>